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32DD3C4" w:rsidR="0034083F" w:rsidRPr="00217F7A" w:rsidRDefault="003276FF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Friday, October 20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2FD9C362" w:rsidR="00373647" w:rsidRPr="00217F7A" w:rsidRDefault="003276FF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13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2A53C8">
        <w:trPr>
          <w:trHeight w:val="532"/>
        </w:trPr>
        <w:tc>
          <w:tcPr>
            <w:tcW w:w="10795" w:type="dxa"/>
            <w:gridSpan w:val="9"/>
            <w:vAlign w:val="bottom"/>
          </w:tcPr>
          <w:p w14:paraId="03A7B4AA" w14:textId="6894ED50" w:rsidR="0034083F" w:rsidRPr="0034083F" w:rsidRDefault="008E15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Continuation of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app Design.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34083F">
        <w:trPr>
          <w:trHeight w:val="500"/>
        </w:trPr>
        <w:tc>
          <w:tcPr>
            <w:tcW w:w="10795" w:type="dxa"/>
            <w:gridSpan w:val="9"/>
            <w:vAlign w:val="bottom"/>
          </w:tcPr>
          <w:p w14:paraId="33770743" w14:textId="1FCAC8FF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3432E6">
              <w:rPr>
                <w:rFonts w:ascii="Arial" w:hAnsi="Arial"/>
                <w:color w:val="000000" w:themeColor="text1"/>
                <w:sz w:val="18"/>
                <w:szCs w:val="18"/>
              </w:rPr>
              <w:t>the features to add</w:t>
            </w:r>
            <w:r w:rsidR="00CA5F1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in the app and made changes in the database.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703D635" w14:textId="6D3F688C" w:rsidR="00C40299" w:rsidRPr="00D70D02" w:rsidRDefault="00C40299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App design:</w:t>
            </w:r>
          </w:p>
          <w:p w14:paraId="2052B18F" w14:textId="45594048" w:rsidR="005012CB" w:rsidRDefault="00CA5F1B" w:rsidP="00407ECC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File size was added to user table in the database in order to track the amount of data uploaded to S3 and to limit the user to 1GB.</w:t>
            </w:r>
          </w:p>
          <w:p w14:paraId="38D116CC" w14:textId="04D5669C" w:rsidR="00407ECC" w:rsidRDefault="00CA5F1B" w:rsidP="00CA5F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A5F1B">
              <w:rPr>
                <w:rFonts w:ascii="Arial" w:hAnsi="Arial"/>
                <w:color w:val="000000" w:themeColor="text1"/>
                <w:sz w:val="18"/>
                <w:szCs w:val="18"/>
              </w:rPr>
              <w:t>Added 30 sec timer to track:</w:t>
            </w:r>
          </w:p>
          <w:p w14:paraId="09CE1530" w14:textId="6A9D8218" w:rsidR="00CA5F1B" w:rsidRDefault="00CA5F1B" w:rsidP="00CA5F1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Instance ID</w:t>
            </w:r>
            <w:r w:rsidRPr="00CA5F1B">
              <w:rPr>
                <w:rFonts w:ascii="Arial" w:hAnsi="Arial"/>
                <w:color w:val="000000" w:themeColor="text1"/>
                <w:sz w:val="18"/>
                <w:szCs w:val="18"/>
              </w:rPr>
              <w:t>: - If the instance ID is different the app will logout.</w:t>
            </w:r>
          </w:p>
          <w:p w14:paraId="1E9240A4" w14:textId="5296BDD3" w:rsidR="00D70D02" w:rsidRPr="00CA5F1B" w:rsidRDefault="00CA5F1B" w:rsidP="00CA5F1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GPS Spoofing</w:t>
            </w:r>
            <w:r w:rsidRPr="00CA5F1B">
              <w:rPr>
                <w:rFonts w:ascii="Arial" w:hAnsi="Arial"/>
                <w:color w:val="000000" w:themeColor="text1"/>
                <w:sz w:val="18"/>
                <w:szCs w:val="18"/>
              </w:rPr>
              <w:t>: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Pr="00CA5F1B">
              <w:rPr>
                <w:rFonts w:ascii="Arial" w:hAnsi="Arial"/>
                <w:color w:val="000000" w:themeColor="text1"/>
                <w:sz w:val="18"/>
                <w:szCs w:val="18"/>
              </w:rPr>
              <w:t>- If mock location settings of the phone are turned on the app will logout.</w:t>
            </w:r>
            <w:bookmarkStart w:id="0" w:name="_GoBack"/>
            <w:bookmarkEnd w:id="0"/>
          </w:p>
        </w:tc>
        <w:tc>
          <w:tcPr>
            <w:tcW w:w="2590" w:type="dxa"/>
            <w:gridSpan w:val="2"/>
            <w:vAlign w:val="bottom"/>
          </w:tcPr>
          <w:p w14:paraId="0596D569" w14:textId="270FBBA1" w:rsidR="005012CB" w:rsidRDefault="007B2B0B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5012CB"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19DCA76" w14:textId="3D6CC278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106D58E1" w14:textId="4DF756B3" w:rsidR="002A53C8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5511D1D0" w14:textId="77777777" w:rsidR="007E53AF" w:rsidRDefault="003432E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28</w:t>
            </w:r>
            <w:r w:rsidR="008A22BA"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 w:rsidR="00C4029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Oct</w:t>
            </w:r>
            <w:r w:rsidR="008A22BA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2017</w:t>
            </w:r>
          </w:p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31FBB5E8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>m is to complete 80</w:t>
            </w:r>
            <w:r w:rsidR="00C40299">
              <w:rPr>
                <w:rFonts w:ascii="Arial" w:hAnsi="Arial"/>
                <w:color w:val="000000"/>
                <w:sz w:val="18"/>
                <w:szCs w:val="18"/>
              </w:rPr>
              <w:t>% of app design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 by 28</w:t>
            </w:r>
            <w:r w:rsidR="008F3812" w:rsidRPr="008F3812">
              <w:rPr>
                <w:rFonts w:ascii="Arial" w:hAnsi="Arial"/>
                <w:color w:val="000000"/>
                <w:sz w:val="18"/>
                <w:szCs w:val="18"/>
                <w:vertAlign w:val="superscript"/>
              </w:rPr>
              <w:t>th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 Oct.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240E8" w14:textId="77777777" w:rsidR="006D3EFB" w:rsidRDefault="006D3EFB" w:rsidP="007240E0">
      <w:r>
        <w:separator/>
      </w:r>
    </w:p>
  </w:endnote>
  <w:endnote w:type="continuationSeparator" w:id="0">
    <w:p w14:paraId="59E9180F" w14:textId="77777777" w:rsidR="006D3EFB" w:rsidRDefault="006D3EFB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553E6" w14:textId="77777777" w:rsidR="006D3EFB" w:rsidRDefault="006D3EFB" w:rsidP="007240E0">
      <w:r>
        <w:separator/>
      </w:r>
    </w:p>
  </w:footnote>
  <w:footnote w:type="continuationSeparator" w:id="0">
    <w:p w14:paraId="1994F737" w14:textId="77777777" w:rsidR="006D3EFB" w:rsidRDefault="006D3EFB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0C3"/>
    <w:multiLevelType w:val="hybridMultilevel"/>
    <w:tmpl w:val="83BC43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8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0"/>
  </w:num>
  <w:num w:numId="5">
    <w:abstractNumId w:val="11"/>
  </w:num>
  <w:num w:numId="6">
    <w:abstractNumId w:val="20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18"/>
  </w:num>
  <w:num w:numId="12">
    <w:abstractNumId w:val="3"/>
  </w:num>
  <w:num w:numId="13">
    <w:abstractNumId w:val="2"/>
  </w:num>
  <w:num w:numId="14">
    <w:abstractNumId w:val="16"/>
  </w:num>
  <w:num w:numId="15">
    <w:abstractNumId w:val="14"/>
  </w:num>
  <w:num w:numId="16">
    <w:abstractNumId w:val="22"/>
  </w:num>
  <w:num w:numId="17">
    <w:abstractNumId w:val="12"/>
  </w:num>
  <w:num w:numId="18">
    <w:abstractNumId w:val="4"/>
  </w:num>
  <w:num w:numId="19">
    <w:abstractNumId w:val="8"/>
  </w:num>
  <w:num w:numId="20">
    <w:abstractNumId w:val="21"/>
  </w:num>
  <w:num w:numId="21">
    <w:abstractNumId w:val="17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3B6E"/>
    <w:rsid w:val="00217F7A"/>
    <w:rsid w:val="00261649"/>
    <w:rsid w:val="00280008"/>
    <w:rsid w:val="00284964"/>
    <w:rsid w:val="00291EC8"/>
    <w:rsid w:val="002A53C8"/>
    <w:rsid w:val="002C5C83"/>
    <w:rsid w:val="002F6567"/>
    <w:rsid w:val="003003C9"/>
    <w:rsid w:val="003108BC"/>
    <w:rsid w:val="00311912"/>
    <w:rsid w:val="0032381D"/>
    <w:rsid w:val="003242DF"/>
    <w:rsid w:val="003276FF"/>
    <w:rsid w:val="0034083F"/>
    <w:rsid w:val="003432E6"/>
    <w:rsid w:val="00345427"/>
    <w:rsid w:val="0036319B"/>
    <w:rsid w:val="00373647"/>
    <w:rsid w:val="003D029E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E0034"/>
    <w:rsid w:val="004F56FD"/>
    <w:rsid w:val="005012CB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3EFB"/>
    <w:rsid w:val="006D6A7F"/>
    <w:rsid w:val="006D7F90"/>
    <w:rsid w:val="006E4752"/>
    <w:rsid w:val="00714227"/>
    <w:rsid w:val="00717684"/>
    <w:rsid w:val="007240E0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9000B"/>
    <w:rsid w:val="00891D92"/>
    <w:rsid w:val="008A1BE6"/>
    <w:rsid w:val="008A22BA"/>
    <w:rsid w:val="008A5951"/>
    <w:rsid w:val="008A5CF8"/>
    <w:rsid w:val="008C67E3"/>
    <w:rsid w:val="008E158D"/>
    <w:rsid w:val="008F3812"/>
    <w:rsid w:val="0091306E"/>
    <w:rsid w:val="00924BC9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67C2"/>
    <w:rsid w:val="00CA5F1B"/>
    <w:rsid w:val="00CB2138"/>
    <w:rsid w:val="00CC7CD1"/>
    <w:rsid w:val="00CD094F"/>
    <w:rsid w:val="00CF403B"/>
    <w:rsid w:val="00D211A3"/>
    <w:rsid w:val="00D21A81"/>
    <w:rsid w:val="00D41D9A"/>
    <w:rsid w:val="00D65DD6"/>
    <w:rsid w:val="00D70D02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CEA09C-E2E8-45C6-806D-AE72704D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12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3</cp:revision>
  <dcterms:created xsi:type="dcterms:W3CDTF">2017-10-30T06:15:00Z</dcterms:created>
  <dcterms:modified xsi:type="dcterms:W3CDTF">2017-10-30T06:27:00Z</dcterms:modified>
</cp:coreProperties>
</file>