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CB218B5" w:rsidR="0034083F" w:rsidRPr="00217F7A" w:rsidRDefault="00546264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October 30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49031A8" w:rsidR="00373647" w:rsidRPr="00217F7A" w:rsidRDefault="00546264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16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960DE8">
        <w:trPr>
          <w:trHeight w:val="390"/>
        </w:trPr>
        <w:tc>
          <w:tcPr>
            <w:tcW w:w="10795" w:type="dxa"/>
            <w:gridSpan w:val="9"/>
            <w:vAlign w:val="bottom"/>
          </w:tcPr>
          <w:p w14:paraId="03A7B4AA" w14:textId="6894ED50" w:rsidR="0034083F" w:rsidRPr="0034083F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app Design.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960DE8">
        <w:trPr>
          <w:trHeight w:val="460"/>
        </w:trPr>
        <w:tc>
          <w:tcPr>
            <w:tcW w:w="10795" w:type="dxa"/>
            <w:gridSpan w:val="9"/>
            <w:vAlign w:val="bottom"/>
          </w:tcPr>
          <w:p w14:paraId="33770743" w14:textId="53807C89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the features to add</w:t>
            </w:r>
            <w:r w:rsidR="0090108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546264">
        <w:trPr>
          <w:trHeight w:val="102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31AE6400" w14:textId="77777777" w:rsidR="00D70D02" w:rsidRDefault="00503866" w:rsidP="00960D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Added </w:t>
            </w:r>
            <w:r w:rsidR="00546264">
              <w:rPr>
                <w:rFonts w:ascii="Arial" w:hAnsi="Arial"/>
                <w:color w:val="000000" w:themeColor="text1"/>
                <w:sz w:val="18"/>
                <w:szCs w:val="18"/>
              </w:rPr>
              <w:t>Delete account function in the app</w:t>
            </w:r>
          </w:p>
          <w:p w14:paraId="1E9240A4" w14:textId="48FBA6BD" w:rsidR="00546264" w:rsidRPr="00546264" w:rsidRDefault="00546264" w:rsidP="0054626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Created ‘Change Phone number’ option</w:t>
            </w:r>
          </w:p>
        </w:tc>
        <w:tc>
          <w:tcPr>
            <w:tcW w:w="2590" w:type="dxa"/>
            <w:gridSpan w:val="2"/>
            <w:vAlign w:val="bottom"/>
          </w:tcPr>
          <w:p w14:paraId="106D58E1" w14:textId="6581193A" w:rsidR="002A53C8" w:rsidRDefault="00546264" w:rsidP="0054626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1438F3C2" w:rsidR="002A53C8" w:rsidRDefault="00546264" w:rsidP="0054626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Nov 2017</w:t>
            </w: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960DE8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14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542C7C12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m is to </w:t>
            </w:r>
            <w:r w:rsidR="00546264">
              <w:rPr>
                <w:rFonts w:ascii="Arial" w:hAnsi="Arial"/>
                <w:color w:val="000000"/>
                <w:sz w:val="18"/>
                <w:szCs w:val="18"/>
              </w:rPr>
              <w:t>make about page, FAQ section and test case.</w:t>
            </w:r>
            <w:bookmarkStart w:id="0" w:name="_GoBack"/>
            <w:bookmarkEnd w:id="0"/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0ABEA" w14:textId="77777777" w:rsidR="001D1917" w:rsidRDefault="001D1917" w:rsidP="007240E0">
      <w:r>
        <w:separator/>
      </w:r>
    </w:p>
  </w:endnote>
  <w:endnote w:type="continuationSeparator" w:id="0">
    <w:p w14:paraId="4ED7B378" w14:textId="77777777" w:rsidR="001D1917" w:rsidRDefault="001D1917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90D31" w14:textId="77777777" w:rsidR="001D1917" w:rsidRDefault="001D1917" w:rsidP="007240E0">
      <w:r>
        <w:separator/>
      </w:r>
    </w:p>
  </w:footnote>
  <w:footnote w:type="continuationSeparator" w:id="0">
    <w:p w14:paraId="51DD5492" w14:textId="77777777" w:rsidR="001D1917" w:rsidRDefault="001D1917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0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8"/>
  </w:num>
  <w:num w:numId="12">
    <w:abstractNumId w:val="3"/>
  </w:num>
  <w:num w:numId="13">
    <w:abstractNumId w:val="2"/>
  </w:num>
  <w:num w:numId="14">
    <w:abstractNumId w:val="16"/>
  </w:num>
  <w:num w:numId="15">
    <w:abstractNumId w:val="14"/>
  </w:num>
  <w:num w:numId="16">
    <w:abstractNumId w:val="22"/>
  </w:num>
  <w:num w:numId="17">
    <w:abstractNumId w:val="12"/>
  </w:num>
  <w:num w:numId="18">
    <w:abstractNumId w:val="4"/>
  </w:num>
  <w:num w:numId="19">
    <w:abstractNumId w:val="8"/>
  </w:num>
  <w:num w:numId="20">
    <w:abstractNumId w:val="21"/>
  </w:num>
  <w:num w:numId="21">
    <w:abstractNumId w:val="1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1D1917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D029E"/>
    <w:rsid w:val="003E4F7D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46264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262A4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C67E3"/>
    <w:rsid w:val="008D7553"/>
    <w:rsid w:val="008E158D"/>
    <w:rsid w:val="008F3812"/>
    <w:rsid w:val="0090108A"/>
    <w:rsid w:val="0091306E"/>
    <w:rsid w:val="00924BC9"/>
    <w:rsid w:val="00960DE8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1953"/>
    <w:rsid w:val="00C967C2"/>
    <w:rsid w:val="00CA5F1B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04B9D3-4D1C-4D69-AF24-CE8A13CE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3</cp:revision>
  <dcterms:created xsi:type="dcterms:W3CDTF">2017-10-30T06:40:00Z</dcterms:created>
  <dcterms:modified xsi:type="dcterms:W3CDTF">2017-10-30T06:45:00Z</dcterms:modified>
</cp:coreProperties>
</file>