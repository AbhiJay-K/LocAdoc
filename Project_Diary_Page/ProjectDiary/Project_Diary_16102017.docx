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A2369F2" w:rsidR="0034083F" w:rsidRPr="00217F7A" w:rsidRDefault="00407ECC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October 16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803AC7B" w:rsidR="00373647" w:rsidRPr="00217F7A" w:rsidRDefault="00407ECC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12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2A53C8">
        <w:trPr>
          <w:trHeight w:val="532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46DD2CF1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052B18F" w14:textId="2B320406" w:rsidR="005012CB" w:rsidRDefault="00407ECC" w:rsidP="00407EC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</w:t>
            </w:r>
            <w:r w:rsidRPr="00407ECC">
              <w:rPr>
                <w:rFonts w:ascii="Arial" w:hAnsi="Arial"/>
                <w:color w:val="000000" w:themeColor="text1"/>
                <w:sz w:val="18"/>
                <w:szCs w:val="18"/>
              </w:rPr>
              <w:t>ragment t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 change the radius of already</w:t>
            </w:r>
            <w:r w:rsidRPr="00407ECC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existing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area was added.</w:t>
            </w:r>
          </w:p>
          <w:p w14:paraId="38D116CC" w14:textId="223CF8BB" w:rsidR="00407ECC" w:rsidRDefault="00407ECC" w:rsidP="00407EC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Delete existing area was added.</w:t>
            </w:r>
          </w:p>
          <w:p w14:paraId="181EDBD4" w14:textId="36E2460C" w:rsidR="00407ECC" w:rsidRDefault="00407ECC" w:rsidP="00407EC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Change settings menu was added</w:t>
            </w:r>
          </w:p>
          <w:p w14:paraId="02B53D1B" w14:textId="70283131" w:rsidR="00D70D02" w:rsidRDefault="00407ECC" w:rsidP="00D70D0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Change password</w:t>
            </w:r>
          </w:p>
          <w:p w14:paraId="1E9240A4" w14:textId="7F8BE0B9" w:rsidR="00D70D02" w:rsidRPr="00407ECC" w:rsidRDefault="00407ECC" w:rsidP="00407EC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Download all file</w:t>
            </w:r>
            <w:r w:rsidRPr="00407ECC">
              <w:rPr>
                <w:rFonts w:ascii="Arial" w:hAnsi="Arial"/>
                <w:color w:val="000000" w:themeColor="text1"/>
                <w:sz w:val="18"/>
                <w:szCs w:val="18"/>
              </w:rPr>
              <w:t>s from cloud that does not exist in local device</w:t>
            </w:r>
            <w:bookmarkStart w:id="0" w:name="_GoBack"/>
            <w:bookmarkEnd w:id="0"/>
          </w:p>
        </w:tc>
        <w:tc>
          <w:tcPr>
            <w:tcW w:w="2590" w:type="dxa"/>
            <w:gridSpan w:val="2"/>
            <w:vAlign w:val="bottom"/>
          </w:tcPr>
          <w:p w14:paraId="0596D569" w14:textId="270FBBA1" w:rsid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19DCA76" w14:textId="3D6CC278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06D58E1" w14:textId="4DF756B3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5511D1D0" w14:textId="77777777" w:rsidR="007E53AF" w:rsidRDefault="003432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28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1FBB5E8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>m is to complete 80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% of app design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by 28</w:t>
            </w:r>
            <w:r w:rsidR="008F3812" w:rsidRPr="008F3812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Oct.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CA4C" w14:textId="77777777" w:rsidR="000D2EE8" w:rsidRDefault="000D2EE8" w:rsidP="007240E0">
      <w:r>
        <w:separator/>
      </w:r>
    </w:p>
  </w:endnote>
  <w:endnote w:type="continuationSeparator" w:id="0">
    <w:p w14:paraId="6FACFCFE" w14:textId="77777777" w:rsidR="000D2EE8" w:rsidRDefault="000D2EE8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825B" w14:textId="77777777" w:rsidR="000D2EE8" w:rsidRDefault="000D2EE8" w:rsidP="007240E0">
      <w:r>
        <w:separator/>
      </w:r>
    </w:p>
  </w:footnote>
  <w:footnote w:type="continuationSeparator" w:id="0">
    <w:p w14:paraId="6F9DB3E6" w14:textId="77777777" w:rsidR="000D2EE8" w:rsidRDefault="000D2EE8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7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0"/>
  </w:num>
  <w:num w:numId="6">
    <w:abstractNumId w:val="19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3"/>
  </w:num>
  <w:num w:numId="16">
    <w:abstractNumId w:val="21"/>
  </w:num>
  <w:num w:numId="17">
    <w:abstractNumId w:val="11"/>
  </w:num>
  <w:num w:numId="18">
    <w:abstractNumId w:val="4"/>
  </w:num>
  <w:num w:numId="19">
    <w:abstractNumId w:val="7"/>
  </w:num>
  <w:num w:numId="20">
    <w:abstractNumId w:val="2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2EE8"/>
    <w:rsid w:val="000D677B"/>
    <w:rsid w:val="00133CCD"/>
    <w:rsid w:val="00154F3D"/>
    <w:rsid w:val="00162AF3"/>
    <w:rsid w:val="001C7D14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4083F"/>
    <w:rsid w:val="003432E6"/>
    <w:rsid w:val="00345427"/>
    <w:rsid w:val="0036319B"/>
    <w:rsid w:val="00373647"/>
    <w:rsid w:val="003D029E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E158D"/>
    <w:rsid w:val="008F3812"/>
    <w:rsid w:val="0091306E"/>
    <w:rsid w:val="00924BC9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67C2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FA36B4-9AC0-4BBF-B027-0546FB00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3</cp:revision>
  <dcterms:created xsi:type="dcterms:W3CDTF">2017-10-30T06:10:00Z</dcterms:created>
  <dcterms:modified xsi:type="dcterms:W3CDTF">2017-10-30T06:14:00Z</dcterms:modified>
</cp:coreProperties>
</file>