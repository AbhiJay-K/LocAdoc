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2CDB6457" w:rsidR="0034083F" w:rsidRPr="00217F7A" w:rsidRDefault="0090108A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October 23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166A9814" w:rsidR="00373647" w:rsidRPr="00217F7A" w:rsidRDefault="0090108A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14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2261CF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6894ED50" w:rsidR="0034083F" w:rsidRPr="0034083F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app Design.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2261CF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53807C89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the features to add</w:t>
            </w:r>
            <w:r w:rsidR="0090108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38D116CC" w14:textId="4CCBBD1A" w:rsidR="00407ECC" w:rsidRDefault="00503866" w:rsidP="0050386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Added 30sec location check to PDF viewer</w:t>
            </w:r>
          </w:p>
          <w:p w14:paraId="09CE1530" w14:textId="0D92E44E" w:rsidR="00CA5F1B" w:rsidRDefault="00503866" w:rsidP="0050386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If the user moves out of the </w:t>
            </w: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>designated area with pdf viewer opened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,</w:t>
            </w: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it will close itself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</w:p>
          <w:p w14:paraId="574D4F43" w14:textId="7A519DE8" w:rsidR="00503866" w:rsidRPr="00503866" w:rsidRDefault="00503866" w:rsidP="00503866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>Added file operations such as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</w:p>
          <w:p w14:paraId="6B3ED645" w14:textId="0662F2F7" w:rsidR="00503866" w:rsidRPr="00503866" w:rsidRDefault="00503866" w:rsidP="0050386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>Copy file to another area</w:t>
            </w:r>
          </w:p>
          <w:p w14:paraId="64AEF6C5" w14:textId="0FF8150A" w:rsidR="00503866" w:rsidRPr="00503866" w:rsidRDefault="00503866" w:rsidP="0050386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Move file to another area </w:t>
            </w:r>
          </w:p>
          <w:p w14:paraId="273DDE60" w14:textId="07C48AB1" w:rsidR="00503866" w:rsidRPr="00503866" w:rsidRDefault="00503866" w:rsidP="0050386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>Delete file</w:t>
            </w:r>
          </w:p>
          <w:p w14:paraId="1E9240A4" w14:textId="4EA5453A" w:rsidR="00D70D02" w:rsidRPr="00CA5F1B" w:rsidRDefault="00503866" w:rsidP="00503866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3866">
              <w:rPr>
                <w:rFonts w:ascii="Arial" w:hAnsi="Arial"/>
                <w:color w:val="000000" w:themeColor="text1"/>
                <w:sz w:val="18"/>
                <w:szCs w:val="18"/>
              </w:rPr>
              <w:t>Download the current selected file individually if it does not exist in the local storage</w:t>
            </w:r>
          </w:p>
        </w:tc>
        <w:tc>
          <w:tcPr>
            <w:tcW w:w="2590" w:type="dxa"/>
            <w:gridSpan w:val="2"/>
            <w:vAlign w:val="bottom"/>
          </w:tcPr>
          <w:p w14:paraId="0596D569" w14:textId="270FBBA1" w:rsid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19DCA76" w14:textId="3D6CC278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06D58E1" w14:textId="4DF756B3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5511D1D0" w14:textId="77777777" w:rsidR="007E53AF" w:rsidRDefault="003432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28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D0CFB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1FBB5E8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>m is to complete 80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% of app design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by 28</w:t>
            </w:r>
            <w:r w:rsidR="008F3812" w:rsidRPr="008F3812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Oct.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05EEAC36" w:rsidR="008F3812" w:rsidRPr="008F3812" w:rsidRDefault="008F3812" w:rsidP="002261CF">
      <w:pPr>
        <w:tabs>
          <w:tab w:val="left" w:pos="1778"/>
        </w:tabs>
        <w:rPr>
          <w:rFonts w:ascii="Arial" w:hAnsi="Arial"/>
          <w:sz w:val="22"/>
          <w:szCs w:val="22"/>
        </w:rPr>
      </w:pPr>
      <w:bookmarkStart w:id="0" w:name="_GoBack"/>
      <w:bookmarkEnd w:id="0"/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FF90" w14:textId="77777777" w:rsidR="00517F52" w:rsidRDefault="00517F52" w:rsidP="007240E0">
      <w:r>
        <w:separator/>
      </w:r>
    </w:p>
  </w:endnote>
  <w:endnote w:type="continuationSeparator" w:id="0">
    <w:p w14:paraId="411B429C" w14:textId="77777777" w:rsidR="00517F52" w:rsidRDefault="00517F52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14253" w14:textId="77777777" w:rsidR="00517F52" w:rsidRDefault="00517F52" w:rsidP="007240E0">
      <w:r>
        <w:separator/>
      </w:r>
    </w:p>
  </w:footnote>
  <w:footnote w:type="continuationSeparator" w:id="0">
    <w:p w14:paraId="7AF2E1CF" w14:textId="77777777" w:rsidR="00517F52" w:rsidRDefault="00517F52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8"/>
  </w:num>
  <w:num w:numId="12">
    <w:abstractNumId w:val="3"/>
  </w:num>
  <w:num w:numId="13">
    <w:abstractNumId w:val="2"/>
  </w:num>
  <w:num w:numId="14">
    <w:abstractNumId w:val="16"/>
  </w:num>
  <w:num w:numId="15">
    <w:abstractNumId w:val="14"/>
  </w:num>
  <w:num w:numId="16">
    <w:abstractNumId w:val="22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3B6E"/>
    <w:rsid w:val="00217F7A"/>
    <w:rsid w:val="002261CF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D029E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17F52"/>
    <w:rsid w:val="00525877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C67E3"/>
    <w:rsid w:val="008E158D"/>
    <w:rsid w:val="008F3812"/>
    <w:rsid w:val="0090108A"/>
    <w:rsid w:val="0091306E"/>
    <w:rsid w:val="00924BC9"/>
    <w:rsid w:val="00964D18"/>
    <w:rsid w:val="0097759D"/>
    <w:rsid w:val="00984141"/>
    <w:rsid w:val="009A4164"/>
    <w:rsid w:val="009C4096"/>
    <w:rsid w:val="009D0CFB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0F76FF-3E46-4000-BE38-0DBAAC16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5</cp:revision>
  <dcterms:created xsi:type="dcterms:W3CDTF">2017-10-30T06:28:00Z</dcterms:created>
  <dcterms:modified xsi:type="dcterms:W3CDTF">2017-10-30T06:34:00Z</dcterms:modified>
</cp:coreProperties>
</file>